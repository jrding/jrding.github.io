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14:paraId="3A2E14E5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45FE10FC" w14:textId="77777777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9FB5E23" wp14:editId="3B575C87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10E6F3E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3C6D8177914D42BD96F91B1F5502EF7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FD02E3">
                  <w:t>PT</w:t>
                </w:r>
              </w:sdtContent>
            </w:sdt>
          </w:p>
          <w:p w14:paraId="3EDE77E0" w14:textId="77777777" w:rsidR="00125AB1" w:rsidRPr="006658C4" w:rsidRDefault="009D6E57" w:rsidP="00125AB1">
            <w:pPr>
              <w:pStyle w:val="Heading3"/>
            </w:pPr>
            <w:sdt>
              <w:sdtPr>
                <w:alias w:val="Contact:"/>
                <w:tag w:val="Contact:"/>
                <w:id w:val="133533816"/>
                <w:placeholder>
                  <w:docPart w:val="6CB63B41E7ED4CDDA067EB4A20E648D2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Contact</w:t>
                </w:r>
              </w:sdtContent>
            </w:sdt>
          </w:p>
          <w:p w14:paraId="77A9AE87" w14:textId="7C66E9B8" w:rsidR="00125AB1" w:rsidRPr="006658C4" w:rsidRDefault="00F62C95" w:rsidP="00125AB1">
            <w:r>
              <w:t>2400</w:t>
            </w:r>
            <w:r w:rsidR="00FD02E3">
              <w:t xml:space="preserve"> </w:t>
            </w:r>
            <w:r>
              <w:t>W</w:t>
            </w:r>
            <w:r w:rsidR="00FD02E3">
              <w:t xml:space="preserve">. </w:t>
            </w:r>
            <w:r>
              <w:t>Bradley</w:t>
            </w:r>
            <w:r w:rsidR="00FD02E3">
              <w:t xml:space="preserve"> </w:t>
            </w:r>
            <w:r>
              <w:t>Ave</w:t>
            </w:r>
            <w:r w:rsidR="00FD02E3">
              <w:t>.</w:t>
            </w:r>
          </w:p>
          <w:p w14:paraId="7D7E3004" w14:textId="7D0B2F1F" w:rsidR="00F62C95" w:rsidRDefault="00FD02E3" w:rsidP="00125AB1">
            <w:r>
              <w:t>Champaign, IL 6182</w:t>
            </w:r>
            <w:r w:rsidR="00F62C95">
              <w:t>1</w:t>
            </w:r>
          </w:p>
          <w:p w14:paraId="704F92FE" w14:textId="54A32D10" w:rsidR="00125AB1" w:rsidRPr="006658C4" w:rsidRDefault="00F62C95" w:rsidP="00125AB1">
            <w:r>
              <w:t>name</w:t>
            </w:r>
            <w:r w:rsidR="00FD02E3">
              <w:t>@</w:t>
            </w:r>
            <w:r>
              <w:t>e</w:t>
            </w:r>
            <w:r w:rsidR="00FD02E3">
              <w:t>mail.com</w:t>
            </w:r>
          </w:p>
          <w:p w14:paraId="37C7190E" w14:textId="1F31E673" w:rsidR="00125AB1" w:rsidRPr="006658C4" w:rsidRDefault="00FD02E3" w:rsidP="00FD02E3">
            <w:r>
              <w:t>(</w:t>
            </w:r>
            <w:r w:rsidR="00F62C95">
              <w:t>217</w:t>
            </w:r>
            <w:r>
              <w:t xml:space="preserve">) </w:t>
            </w:r>
            <w:r w:rsidR="00F62C95">
              <w:t>555-121</w:t>
            </w:r>
            <w:bookmarkStart w:id="0" w:name="_GoBack"/>
            <w:bookmarkEnd w:id="0"/>
            <w:r w:rsidR="00F62C95">
              <w:t>2</w:t>
            </w:r>
          </w:p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14:paraId="45A41C48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6C18EE72" w14:textId="77777777" w:rsidR="00125AB1" w:rsidRPr="003A05FE" w:rsidRDefault="009D6E57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54696CF6C4E446638EAC2BEA7E7FF330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D02E3">
                        <w:t>Patrick Trinley</w:t>
                      </w:r>
                    </w:sdtContent>
                  </w:sdt>
                </w:p>
                <w:p w14:paraId="13808CBE" w14:textId="77777777" w:rsidR="00125AB1" w:rsidRPr="006658C4" w:rsidRDefault="009D6E57" w:rsidP="00FD02E3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5D7171D3696F40B386738EC069A4983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D02E3">
                        <w:t>student</w:t>
                      </w:r>
                    </w:sdtContent>
                  </w:sdt>
                  <w:r w:rsidR="00125981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CDC5EE5096904547B52FE64DB81FC2B3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D02E3">
                        <w:t>Parkland college | Web design</w:t>
                      </w:r>
                    </w:sdtContent>
                  </w:sdt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921648B89B424F6888413FEB7B367E7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43DDC608" w14:textId="77777777" w:rsidR="00125AB1" w:rsidRPr="00125981" w:rsidRDefault="00FD02E3" w:rsidP="00125981">
                <w:pPr>
                  <w:pStyle w:val="Heading3"/>
                </w:pPr>
                <w:r>
                  <w:t>Mr. Melvin Furballski</w:t>
                </w:r>
              </w:p>
            </w:sdtContent>
          </w:sdt>
          <w:p w14:paraId="2E02EC83" w14:textId="77777777" w:rsidR="00125AB1" w:rsidRPr="006658C4" w:rsidRDefault="00FD02E3" w:rsidP="00125AB1">
            <w:pPr>
              <w:pStyle w:val="Heading4"/>
            </w:pPr>
            <w:r>
              <w:t>Owner</w:t>
            </w:r>
            <w:r w:rsidR="00125AB1" w:rsidRPr="006658C4">
              <w:t xml:space="preserve"> • </w:t>
            </w:r>
            <w:r>
              <w:t>donut delights</w:t>
            </w:r>
            <w:r w:rsidR="00125AB1" w:rsidRPr="006658C4">
              <w:t xml:space="preserve"> • </w:t>
            </w:r>
            <w:r>
              <w:t>2112 Main St</w:t>
            </w:r>
            <w:r w:rsidR="00125AB1" w:rsidRPr="006658C4">
              <w:t xml:space="preserve"> • </w:t>
            </w:r>
            <w:r>
              <w:t>urbana, il 61801</w:t>
            </w:r>
          </w:p>
          <w:p w14:paraId="41381BA1" w14:textId="77777777" w:rsidR="00125AB1" w:rsidRPr="006658C4" w:rsidRDefault="00FD02E3" w:rsidP="00125AB1">
            <w:pPr>
              <w:pStyle w:val="Date"/>
            </w:pPr>
            <w:r>
              <w:t>03/17/2018</w:t>
            </w:r>
          </w:p>
          <w:p w14:paraId="2088D89D" w14:textId="77777777" w:rsidR="00125AB1" w:rsidRPr="006658C4" w:rsidRDefault="00125AB1" w:rsidP="00125AB1">
            <w:pPr>
              <w:pStyle w:val="Salutation"/>
            </w:pPr>
            <w:r w:rsidRPr="006658C4">
              <w:t xml:space="preserve">Dear </w:t>
            </w:r>
            <w:sdt>
              <w:sdtPr>
                <w:alias w:val="Enter recipient name:"/>
                <w:tag w:val="Enter recipient name:"/>
                <w:id w:val="-1139955490"/>
                <w:placeholder>
                  <w:docPart w:val="FA4FAF1807E24396B3BEA0430B832C08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 w:multiLine="1"/>
              </w:sdtPr>
              <w:sdtEndPr/>
              <w:sdtContent>
                <w:r w:rsidR="00FD02E3">
                  <w:t xml:space="preserve">Mr. Melvin </w:t>
                </w:r>
                <w:proofErr w:type="spellStart"/>
                <w:r w:rsidR="00FD02E3">
                  <w:t>Furballski</w:t>
                </w:r>
                <w:proofErr w:type="spellEnd"/>
              </w:sdtContent>
            </w:sdt>
            <w:r w:rsidRPr="006658C4">
              <w:t>,</w:t>
            </w:r>
          </w:p>
          <w:p w14:paraId="3CEAD2CE" w14:textId="77777777" w:rsidR="00FD02E3" w:rsidRDefault="00FD02E3" w:rsidP="00125AB1"/>
          <w:p w14:paraId="17A60586" w14:textId="77777777" w:rsidR="00FD02E3" w:rsidRDefault="00FD02E3" w:rsidP="00125AB1">
            <w:r>
              <w:t>Firstly, thank you for considering my website design proposals for your business, Donut Delights. Having lived in the Champaign-Urbana area for the last 8 years, I feel very passionate about helping local businesses succeed.</w:t>
            </w:r>
          </w:p>
          <w:p w14:paraId="572EB39B" w14:textId="77777777" w:rsidR="00FD02E3" w:rsidRDefault="00FD02E3" w:rsidP="00125AB1"/>
          <w:p w14:paraId="35AD178D" w14:textId="77777777" w:rsidR="00FD02E3" w:rsidRDefault="00FD02E3" w:rsidP="00125AB1">
            <w:r>
              <w:t>I wanted both of my designs to be simple, to reflect the humble beginnings of your business. Nothing tacky or flashy, I just wanted the donuts to speak for themselves. I plan to include the banner for veterans eating free at your shop on each page of the site, as I feel this message will resonate with members of the community.</w:t>
            </w:r>
          </w:p>
          <w:p w14:paraId="4C6D58AF" w14:textId="77777777" w:rsidR="00FD02E3" w:rsidRDefault="00FD02E3" w:rsidP="00125AB1"/>
          <w:p w14:paraId="19F010F6" w14:textId="77777777" w:rsidR="00FD02E3" w:rsidRDefault="00FD02E3" w:rsidP="00125AB1">
            <w:r>
              <w:t>I know you had a soft orange, brown color palette in mind, but I am thinking of incorporating the red and white color scheme of the Polish flag, again to reflect the beginnings of your business.</w:t>
            </w:r>
          </w:p>
          <w:p w14:paraId="29C7699C" w14:textId="77777777" w:rsidR="00FD02E3" w:rsidRDefault="00FD02E3" w:rsidP="00125AB1"/>
          <w:p w14:paraId="622B6102" w14:textId="77777777" w:rsidR="00784485" w:rsidRDefault="00784485" w:rsidP="00125AB1">
            <w:r>
              <w:t>My first option is a multi-page site, allowing for the inclusion of more details and images per section. I</w:t>
            </w:r>
            <w:r w:rsidRPr="00784485">
              <w:t xml:space="preserve">'ve added multiple carousels because there were so many images of the donuts to include on the site. I didn't want to bombard users with </w:t>
            </w:r>
            <w:r>
              <w:t>a cluster</w:t>
            </w:r>
            <w:r w:rsidRPr="00784485">
              <w:t xml:space="preserve"> of images, so I thought a carousel would be the best way to highlight the donut images while still making the site look simple and clean.</w:t>
            </w:r>
          </w:p>
          <w:p w14:paraId="353573AD" w14:textId="77777777" w:rsidR="00784485" w:rsidRDefault="00784485" w:rsidP="00125AB1"/>
          <w:p w14:paraId="5EA3878A" w14:textId="77777777" w:rsidR="00FD02E3" w:rsidRDefault="00784485" w:rsidP="00125AB1">
            <w:r>
              <w:lastRenderedPageBreak/>
              <w:t>I’ve designed the</w:t>
            </w:r>
            <w:r w:rsidRPr="00784485">
              <w:t xml:space="preserve"> order of </w:t>
            </w:r>
            <w:r>
              <w:t>the</w:t>
            </w:r>
            <w:r w:rsidRPr="00784485">
              <w:t xml:space="preserve"> navigation bar so that the Menu is the second option and </w:t>
            </w:r>
            <w:r>
              <w:t>included a</w:t>
            </w:r>
            <w:r w:rsidRPr="00784485">
              <w:t xml:space="preserve"> button on the Home page to </w:t>
            </w:r>
            <w:r>
              <w:t>take users to the Menu page. T</w:t>
            </w:r>
            <w:r w:rsidRPr="00784485">
              <w:t xml:space="preserve">he main goal of this site is to bring in potential customers to the shop...And what better way to do that than </w:t>
            </w:r>
            <w:r>
              <w:t xml:space="preserve">by </w:t>
            </w:r>
            <w:r w:rsidRPr="00784485">
              <w:t>showcasing the amazing menu</w:t>
            </w:r>
            <w:r>
              <w:t xml:space="preserve"> and subtly directing users to it</w:t>
            </w:r>
            <w:r w:rsidRPr="00784485">
              <w:t>? </w:t>
            </w:r>
          </w:p>
          <w:p w14:paraId="4293B537" w14:textId="77777777" w:rsidR="00784485" w:rsidRDefault="00784485" w:rsidP="00125AB1"/>
          <w:p w14:paraId="379BD107" w14:textId="77777777" w:rsidR="00784485" w:rsidRDefault="00784485" w:rsidP="00125AB1">
            <w:r>
              <w:t>My second option is a single scroll webpage, with all of the content separated into sections. Studies show that most users do not visit all pages of a website and will leave a site if the information they are seeking is not found in a short timeframe. The best way to avoid this is to display all of the information on a single page, so the user doesn’t have to waste any time navigating around, all relevant information can be found in a single scroll.</w:t>
            </w:r>
          </w:p>
          <w:p w14:paraId="6FAECF69" w14:textId="77777777" w:rsidR="00784485" w:rsidRDefault="00784485" w:rsidP="00125AB1"/>
          <w:p w14:paraId="2057CF21" w14:textId="77777777" w:rsidR="00784485" w:rsidRDefault="00784485" w:rsidP="00125AB1">
            <w:r>
              <w:t>Those are my two design options, I am confident that they will meet your expectations and requirements. I look forward to hearing from you soon!</w:t>
            </w:r>
          </w:p>
          <w:p w14:paraId="63B1F2B0" w14:textId="77777777" w:rsidR="00125AB1" w:rsidRPr="006658C4" w:rsidRDefault="00125AB1" w:rsidP="00FD02E3"/>
          <w:p w14:paraId="3CB831A4" w14:textId="77777777" w:rsidR="00125AB1" w:rsidRPr="006658C4" w:rsidRDefault="009D6E57" w:rsidP="00125AB1">
            <w:pPr>
              <w:pStyle w:val="Closing"/>
            </w:pPr>
            <w:sdt>
              <w:sdtPr>
                <w:alias w:val="Sincerely:"/>
                <w:tag w:val="Sincerely:"/>
                <w:id w:val="1448966695"/>
                <w:placeholder>
                  <w:docPart w:val="6D79559244A74F559EBA34D7789CD8DE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Sincerely</w:t>
                </w:r>
              </w:sdtContent>
            </w:sdt>
            <w:r w:rsidR="00125AB1" w:rsidRPr="006658C4">
              <w:t>,</w:t>
            </w:r>
          </w:p>
          <w:sdt>
            <w:sdtPr>
              <w:alias w:val="Enter your name:"/>
              <w:tag w:val="Enter your name:"/>
              <w:id w:val="1307041948"/>
              <w:placeholder>
                <w:docPart w:val="72C5BD09450A4F46BA752685AD29DF49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0155230B" w14:textId="77777777" w:rsidR="004D7F4E" w:rsidRPr="00EF7109" w:rsidRDefault="00FD02E3" w:rsidP="00FD02E3">
                <w:pPr>
                  <w:pStyle w:val="Signature"/>
                </w:pPr>
                <w:r>
                  <w:t xml:space="preserve">Patrick </w:t>
                </w:r>
                <w:proofErr w:type="spellStart"/>
                <w:r>
                  <w:t>Trinley</w:t>
                </w:r>
                <w:proofErr w:type="spellEnd"/>
              </w:p>
            </w:sdtContent>
          </w:sdt>
        </w:tc>
      </w:tr>
    </w:tbl>
    <w:p w14:paraId="14E45C01" w14:textId="77777777" w:rsidR="00621FD0" w:rsidRDefault="00621FD0" w:rsidP="00EF7109">
      <w:pPr>
        <w:pStyle w:val="NoSpacing"/>
      </w:pPr>
    </w:p>
    <w:p w14:paraId="17AA43E5" w14:textId="77777777" w:rsidR="00621FD0" w:rsidRDefault="00621FD0" w:rsidP="00EF7109">
      <w:pPr>
        <w:pStyle w:val="NoSpacing"/>
      </w:pPr>
    </w:p>
    <w:sectPr w:rsidR="00621FD0" w:rsidSect="004D7F4E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6C34E" w14:textId="77777777" w:rsidR="009D6E57" w:rsidRDefault="009D6E57" w:rsidP="00713050">
      <w:pPr>
        <w:spacing w:line="240" w:lineRule="auto"/>
      </w:pPr>
      <w:r>
        <w:separator/>
      </w:r>
    </w:p>
  </w:endnote>
  <w:endnote w:type="continuationSeparator" w:id="0">
    <w:p w14:paraId="089373FE" w14:textId="77777777" w:rsidR="009D6E57" w:rsidRDefault="009D6E5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B0077EB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3007BB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0DBD531" wp14:editId="4C8E8EA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8D88B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96917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404161B" wp14:editId="7BD0D76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CAC8F9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5668D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E59E0F" wp14:editId="24ED6C1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F29128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01540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592CAA" wp14:editId="4F133BF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B8A55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A0AF640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6CB63B41E7ED4CDDA067EB4A20E648D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7C0525C5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8444EA93CC0C497E98E12A833A97970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C86E7A1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242601730E144C6C9E54D2244EB53CEB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E710F71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5D7171D3696F40B386738EC069A4983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26A1095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5D21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4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F29A669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E81ACB5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FF05423" wp14:editId="31D8A1A6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E7A69F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FCB86E6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EBE3C76" wp14:editId="43226EEE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BDFAC2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031C0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B06882A" wp14:editId="64A275B8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FDB8E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56A5F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78AF21A" wp14:editId="3876BC9E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D5F2D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110FF7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69409537"/>
            <w:placeholder>
              <w:docPart w:val="3C6D8177914D42BD96F91B1F5502EF71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BE1CE1A" w14:textId="77777777" w:rsidR="00811117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162C4ADB4B2E4A738919BACB1CA3614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0ACB1FB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EF3CB17E6116484A805C826EFB4BA24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C34D1D0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54696CF6C4E446638EAC2BEA7E7FF330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161D40E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04256508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D4A0D" w14:textId="77777777" w:rsidR="009D6E57" w:rsidRDefault="009D6E57" w:rsidP="00713050">
      <w:pPr>
        <w:spacing w:line="240" w:lineRule="auto"/>
      </w:pPr>
      <w:r>
        <w:separator/>
      </w:r>
    </w:p>
  </w:footnote>
  <w:footnote w:type="continuationSeparator" w:id="0">
    <w:p w14:paraId="6F908853" w14:textId="77777777" w:rsidR="009D6E57" w:rsidRDefault="009D6E5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7BFEF836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508EE440" w14:textId="77777777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4003765" wp14:editId="2759F369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19CCBC5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0556472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FD02E3">
                <w:t>PT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0A00F445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4D75341" w14:textId="77777777" w:rsidR="00125981" w:rsidRPr="00EF7109" w:rsidRDefault="009D6E57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-267622354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D02E3">
                      <w:t>Patrick Trinley</w:t>
                    </w:r>
                  </w:sdtContent>
                </w:sdt>
              </w:p>
              <w:p w14:paraId="23A19C96" w14:textId="77777777" w:rsidR="00125981" w:rsidRDefault="009D6E57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D02E3">
                      <w:t>student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FD02E3">
                      <w:t>Parkland college | Web design</w:t>
                    </w:r>
                  </w:sdtContent>
                </w:sdt>
              </w:p>
            </w:tc>
          </w:tr>
        </w:tbl>
        <w:p w14:paraId="61A7C35F" w14:textId="77777777" w:rsidR="00125981" w:rsidRPr="00F207C0" w:rsidRDefault="00125981" w:rsidP="00125981"/>
      </w:tc>
    </w:tr>
  </w:tbl>
  <w:p w14:paraId="7F85349D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E3"/>
    <w:rsid w:val="00022E2F"/>
    <w:rsid w:val="000353A6"/>
    <w:rsid w:val="0006350A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543DB7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84485"/>
    <w:rsid w:val="00796BFE"/>
    <w:rsid w:val="007C16C5"/>
    <w:rsid w:val="007C7C1A"/>
    <w:rsid w:val="00811117"/>
    <w:rsid w:val="00864D4A"/>
    <w:rsid w:val="008A1907"/>
    <w:rsid w:val="008C44E9"/>
    <w:rsid w:val="008E1D0F"/>
    <w:rsid w:val="00964BF1"/>
    <w:rsid w:val="009D6855"/>
    <w:rsid w:val="009D6E57"/>
    <w:rsid w:val="009F75B3"/>
    <w:rsid w:val="00A056FC"/>
    <w:rsid w:val="00A238EE"/>
    <w:rsid w:val="00A3627D"/>
    <w:rsid w:val="00A42540"/>
    <w:rsid w:val="00A961DC"/>
    <w:rsid w:val="00AD22CE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E18D5"/>
    <w:rsid w:val="00D123DB"/>
    <w:rsid w:val="00D87154"/>
    <w:rsid w:val="00DF3DC8"/>
    <w:rsid w:val="00E024C9"/>
    <w:rsid w:val="00E22E87"/>
    <w:rsid w:val="00E8007E"/>
    <w:rsid w:val="00E96C92"/>
    <w:rsid w:val="00EB1084"/>
    <w:rsid w:val="00EF7109"/>
    <w:rsid w:val="00F207C0"/>
    <w:rsid w:val="00F20AE5"/>
    <w:rsid w:val="00F30A68"/>
    <w:rsid w:val="00F328B4"/>
    <w:rsid w:val="00F62C95"/>
    <w:rsid w:val="00F645C7"/>
    <w:rsid w:val="00F87ECA"/>
    <w:rsid w:val="00F9000F"/>
    <w:rsid w:val="00FD02E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813FC"/>
  <w15:chartTrackingRefBased/>
  <w15:docId w15:val="{C7609B53-7BFA-40ED-A270-07CE85A9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fitzger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6D8177914D42BD96F91B1F5502E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D013-8646-46BE-B5F4-EDC58C210175}"/>
      </w:docPartPr>
      <w:docPartBody>
        <w:p w:rsidR="001A441C" w:rsidRDefault="005D60A3">
          <w:pPr>
            <w:pStyle w:val="3C6D8177914D42BD96F91B1F5502EF71"/>
          </w:pPr>
          <w:r>
            <w:t>YN</w:t>
          </w:r>
        </w:p>
      </w:docPartBody>
    </w:docPart>
    <w:docPart>
      <w:docPartPr>
        <w:name w:val="6CB63B41E7ED4CDDA067EB4A20E64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2730A-5D2F-4CD0-8A3D-B2682F737DBF}"/>
      </w:docPartPr>
      <w:docPartBody>
        <w:p w:rsidR="001A441C" w:rsidRDefault="005D60A3">
          <w:pPr>
            <w:pStyle w:val="6CB63B41E7ED4CDDA067EB4A20E648D2"/>
          </w:pPr>
          <w:r w:rsidRPr="006658C4">
            <w:t>Contact</w:t>
          </w:r>
        </w:p>
      </w:docPartBody>
    </w:docPart>
    <w:docPart>
      <w:docPartPr>
        <w:name w:val="162C4ADB4B2E4A738919BACB1CA3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EF55-0D34-42E5-A17B-6FD23283F18A}"/>
      </w:docPartPr>
      <w:docPartBody>
        <w:p w:rsidR="001A441C" w:rsidRDefault="005D60A3">
          <w:pPr>
            <w:pStyle w:val="162C4ADB4B2E4A738919BACB1CA36144"/>
          </w:pPr>
          <w:r w:rsidRPr="006658C4">
            <w:t>Address</w:t>
          </w:r>
        </w:p>
      </w:docPartBody>
    </w:docPart>
    <w:docPart>
      <w:docPartPr>
        <w:name w:val="8444EA93CC0C497E98E12A833A979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6289F-2824-4CD4-9A9E-A53C1FD8EA1F}"/>
      </w:docPartPr>
      <w:docPartBody>
        <w:p w:rsidR="001A441C" w:rsidRDefault="005D60A3">
          <w:pPr>
            <w:pStyle w:val="8444EA93CC0C497E98E12A833A979704"/>
          </w:pPr>
          <w:r w:rsidRPr="006658C4">
            <w:t>City, ST ZIP</w:t>
          </w:r>
        </w:p>
      </w:docPartBody>
    </w:docPart>
    <w:docPart>
      <w:docPartPr>
        <w:name w:val="EF3CB17E6116484A805C826EFB4BA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11B5B-CBA1-401D-95DF-8B94C78406C2}"/>
      </w:docPartPr>
      <w:docPartBody>
        <w:p w:rsidR="001A441C" w:rsidRDefault="005D60A3">
          <w:pPr>
            <w:pStyle w:val="EF3CB17E6116484A805C826EFB4BA246"/>
          </w:pPr>
          <w:r w:rsidRPr="006658C4">
            <w:t>Email</w:t>
          </w:r>
        </w:p>
      </w:docPartBody>
    </w:docPart>
    <w:docPart>
      <w:docPartPr>
        <w:name w:val="242601730E144C6C9E54D2244EB53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F52BF-4BAD-42B7-BE28-E0222ADF9394}"/>
      </w:docPartPr>
      <w:docPartBody>
        <w:p w:rsidR="001A441C" w:rsidRDefault="005D60A3">
          <w:pPr>
            <w:pStyle w:val="242601730E144C6C9E54D2244EB53CEB"/>
          </w:pPr>
          <w:r w:rsidRPr="006658C4">
            <w:t>Telephone</w:t>
          </w:r>
        </w:p>
      </w:docPartBody>
    </w:docPart>
    <w:docPart>
      <w:docPartPr>
        <w:name w:val="54696CF6C4E446638EAC2BEA7E7FF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76282-1BC5-4E42-A7A3-546C456F4BDA}"/>
      </w:docPartPr>
      <w:docPartBody>
        <w:p w:rsidR="001A441C" w:rsidRDefault="005D60A3">
          <w:pPr>
            <w:pStyle w:val="54696CF6C4E446638EAC2BEA7E7FF330"/>
          </w:pPr>
          <w:r>
            <w:t>Your name</w:t>
          </w:r>
        </w:p>
      </w:docPartBody>
    </w:docPart>
    <w:docPart>
      <w:docPartPr>
        <w:name w:val="5D7171D3696F40B386738EC069A49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D0AF0-2E80-49C0-9337-5D9140DCD6F6}"/>
      </w:docPartPr>
      <w:docPartBody>
        <w:p w:rsidR="001A441C" w:rsidRDefault="005D60A3">
          <w:pPr>
            <w:pStyle w:val="5D7171D3696F40B386738EC069A49830"/>
          </w:pPr>
          <w:r>
            <w:t>Profession or Industry</w:t>
          </w:r>
        </w:p>
      </w:docPartBody>
    </w:docPart>
    <w:docPart>
      <w:docPartPr>
        <w:name w:val="CDC5EE5096904547B52FE64DB81F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DEC48-4B9F-4727-801E-7464D31A82B3}"/>
      </w:docPartPr>
      <w:docPartBody>
        <w:p w:rsidR="001A441C" w:rsidRDefault="005D60A3">
          <w:pPr>
            <w:pStyle w:val="CDC5EE5096904547B52FE64DB81FC2B3"/>
          </w:pPr>
          <w:r w:rsidRPr="006658C4">
            <w:t>Link to other online properties: Portfolio/Website/Blog</w:t>
          </w:r>
        </w:p>
      </w:docPartBody>
    </w:docPart>
    <w:docPart>
      <w:docPartPr>
        <w:name w:val="921648B89B424F6888413FEB7B367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E7954-A0F7-473D-89C3-DDEC3978BF1A}"/>
      </w:docPartPr>
      <w:docPartBody>
        <w:p w:rsidR="001A441C" w:rsidRDefault="005D60A3">
          <w:pPr>
            <w:pStyle w:val="921648B89B424F6888413FEB7B367E76"/>
          </w:pPr>
          <w:r>
            <w:t>Recipient Name</w:t>
          </w:r>
        </w:p>
      </w:docPartBody>
    </w:docPart>
    <w:docPart>
      <w:docPartPr>
        <w:name w:val="FA4FAF1807E24396B3BEA0430B832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556C4-9E20-4F59-9B3A-DBF67AC98F5E}"/>
      </w:docPartPr>
      <w:docPartBody>
        <w:p w:rsidR="001A441C" w:rsidRDefault="005D60A3">
          <w:pPr>
            <w:pStyle w:val="FA4FAF1807E24396B3BEA0430B832C08"/>
          </w:pPr>
          <w:r w:rsidRPr="006658C4">
            <w:t>Recipient Name</w:t>
          </w:r>
        </w:p>
      </w:docPartBody>
    </w:docPart>
    <w:docPart>
      <w:docPartPr>
        <w:name w:val="6D79559244A74F559EBA34D7789CD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A3A40-1F2A-4328-BD8A-DB15E32235D7}"/>
      </w:docPartPr>
      <w:docPartBody>
        <w:p w:rsidR="001A441C" w:rsidRDefault="005D60A3">
          <w:pPr>
            <w:pStyle w:val="6D79559244A74F559EBA34D7789CD8DE"/>
          </w:pPr>
          <w:r w:rsidRPr="006658C4">
            <w:t>Sincerely</w:t>
          </w:r>
        </w:p>
      </w:docPartBody>
    </w:docPart>
    <w:docPart>
      <w:docPartPr>
        <w:name w:val="72C5BD09450A4F46BA752685AD29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63D8-A7A1-43B7-93BC-80DDC6755DF0}"/>
      </w:docPartPr>
      <w:docPartBody>
        <w:p w:rsidR="001A441C" w:rsidRDefault="005D60A3">
          <w:pPr>
            <w:pStyle w:val="72C5BD09450A4F46BA752685AD29DF49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A3"/>
    <w:rsid w:val="001A441C"/>
    <w:rsid w:val="005D60A3"/>
    <w:rsid w:val="005F789A"/>
    <w:rsid w:val="00D5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6D8177914D42BD96F91B1F5502EF71">
    <w:name w:val="3C6D8177914D42BD96F91B1F5502EF71"/>
  </w:style>
  <w:style w:type="paragraph" w:customStyle="1" w:styleId="6CB63B41E7ED4CDDA067EB4A20E648D2">
    <w:name w:val="6CB63B41E7ED4CDDA067EB4A20E648D2"/>
  </w:style>
  <w:style w:type="paragraph" w:customStyle="1" w:styleId="162C4ADB4B2E4A738919BACB1CA36144">
    <w:name w:val="162C4ADB4B2E4A738919BACB1CA36144"/>
  </w:style>
  <w:style w:type="paragraph" w:customStyle="1" w:styleId="8444EA93CC0C497E98E12A833A979704">
    <w:name w:val="8444EA93CC0C497E98E12A833A979704"/>
  </w:style>
  <w:style w:type="paragraph" w:customStyle="1" w:styleId="EF3CB17E6116484A805C826EFB4BA246">
    <w:name w:val="EF3CB17E6116484A805C826EFB4BA246"/>
  </w:style>
  <w:style w:type="paragraph" w:customStyle="1" w:styleId="242601730E144C6C9E54D2244EB53CEB">
    <w:name w:val="242601730E144C6C9E54D2244EB53CEB"/>
  </w:style>
  <w:style w:type="paragraph" w:customStyle="1" w:styleId="54696CF6C4E446638EAC2BEA7E7FF330">
    <w:name w:val="54696CF6C4E446638EAC2BEA7E7FF330"/>
  </w:style>
  <w:style w:type="paragraph" w:customStyle="1" w:styleId="5D7171D3696F40B386738EC069A49830">
    <w:name w:val="5D7171D3696F40B386738EC069A49830"/>
  </w:style>
  <w:style w:type="paragraph" w:customStyle="1" w:styleId="CDC5EE5096904547B52FE64DB81FC2B3">
    <w:name w:val="CDC5EE5096904547B52FE64DB81FC2B3"/>
  </w:style>
  <w:style w:type="paragraph" w:customStyle="1" w:styleId="921648B89B424F6888413FEB7B367E76">
    <w:name w:val="921648B89B424F6888413FEB7B367E76"/>
  </w:style>
  <w:style w:type="paragraph" w:customStyle="1" w:styleId="C8C7E619FB9F4D6A80822915A700C86D">
    <w:name w:val="C8C7E619FB9F4D6A80822915A700C86D"/>
  </w:style>
  <w:style w:type="paragraph" w:customStyle="1" w:styleId="34C0024F087F474083EF098D5812D25D">
    <w:name w:val="34C0024F087F474083EF098D5812D25D"/>
  </w:style>
  <w:style w:type="paragraph" w:customStyle="1" w:styleId="765C18C44DED47F2A8D122BE45149CAF">
    <w:name w:val="765C18C44DED47F2A8D122BE45149CAF"/>
  </w:style>
  <w:style w:type="paragraph" w:customStyle="1" w:styleId="8F0B6D281DF94781A2FDEBF0B23F5E96">
    <w:name w:val="8F0B6D281DF94781A2FDEBF0B23F5E96"/>
  </w:style>
  <w:style w:type="paragraph" w:customStyle="1" w:styleId="F621CE6A414E48D3A12AE1E2B1E24058">
    <w:name w:val="F621CE6A414E48D3A12AE1E2B1E24058"/>
  </w:style>
  <w:style w:type="paragraph" w:customStyle="1" w:styleId="FA4FAF1807E24396B3BEA0430B832C08">
    <w:name w:val="FA4FAF1807E24396B3BEA0430B832C08"/>
  </w:style>
  <w:style w:type="paragraph" w:customStyle="1" w:styleId="104FF871D54B4D2D8A4AD62389C036AB">
    <w:name w:val="104FF871D54B4D2D8A4AD62389C036AB"/>
  </w:style>
  <w:style w:type="paragraph" w:customStyle="1" w:styleId="6D79559244A74F559EBA34D7789CD8DE">
    <w:name w:val="6D79559244A74F559EBA34D7789CD8DE"/>
  </w:style>
  <w:style w:type="paragraph" w:customStyle="1" w:styleId="72C5BD09450A4F46BA752685AD29DF49">
    <w:name w:val="72C5BD09450A4F46BA752685AD29D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Mr. Melvin Furballski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</dc:subject>
  <dc:creator>lfitzger</dc:creator>
  <cp:keywords>PT</cp:keywords>
  <dc:description>Parkland college | Web design</dc:description>
  <cp:lastModifiedBy>Jennifer Ding</cp:lastModifiedBy>
  <cp:revision>3</cp:revision>
  <dcterms:created xsi:type="dcterms:W3CDTF">2018-04-05T20:52:00Z</dcterms:created>
  <dcterms:modified xsi:type="dcterms:W3CDTF">2018-04-12T03:19:00Z</dcterms:modified>
  <cp:contentStatus>Patrick Trinley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